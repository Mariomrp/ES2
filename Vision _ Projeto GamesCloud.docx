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 w:rsidP="00E672DF">
      <w:pPr>
        <w:pStyle w:val="Ttulo2"/>
        <w:numPr>
          <w:ilvl w:val="0"/>
          <w:numId w:val="0"/>
        </w:numPr>
        <w:jc w:val="center"/>
      </w:pPr>
      <w:fldSimple w:instr=" SUBJECT  \* MERGEFORMAT ">
        <w:r w:rsidR="00313501">
          <w:t>Projet</w:t>
        </w:r>
        <w:r w:rsidR="00E672DF">
          <w:t>o</w:t>
        </w:r>
        <w:r w:rsidR="00313501">
          <w:t xml:space="preserve"> </w:t>
        </w:r>
        <w:r w:rsidR="004F6825">
          <w:t>GamesCloud</w:t>
        </w:r>
      </w:fldSimple>
    </w:p>
    <w:p w:rsidR="00685AA7" w:rsidRDefault="004F6825">
      <w:pPr>
        <w:pStyle w:val="Ttulo"/>
      </w:pPr>
      <w:fldSimple w:instr=" TITLE  \* MERGEFORMAT ">
        <w:r w:rsidR="00313501">
          <w:t>Vision</w:t>
        </w:r>
      </w:fldSimple>
    </w:p>
    <w:p w:rsidR="00685AA7" w:rsidRDefault="00B80042">
      <w:pPr>
        <w:pStyle w:val="Ttulo1"/>
      </w:pPr>
      <w:bookmarkStart w:id="0" w:name="_Toc436203377"/>
      <w:bookmarkStart w:id="1" w:name="_Toc452813577"/>
      <w:r>
        <w:t>Introdução</w:t>
      </w:r>
    </w:p>
    <w:p w:rsidR="00E672DF" w:rsidRPr="00E672DF" w:rsidRDefault="00E672DF" w:rsidP="00E672DF">
      <w:pPr>
        <w:ind w:left="720"/>
      </w:pPr>
    </w:p>
    <w:p w:rsidR="00E672DF" w:rsidRDefault="00685AA7" w:rsidP="00FB40B0">
      <w:pPr>
        <w:pStyle w:val="Ttulo1"/>
      </w:pPr>
      <w:bookmarkStart w:id="2" w:name="_Toc512930906"/>
      <w:bookmarkStart w:id="3" w:name="_Toc20715755"/>
      <w:bookmarkStart w:id="4" w:name="_GoBack"/>
      <w:r>
        <w:t>Positioning</w:t>
      </w:r>
      <w:bookmarkEnd w:id="0"/>
      <w:bookmarkEnd w:id="1"/>
      <w:bookmarkEnd w:id="2"/>
      <w:bookmarkEnd w:id="3"/>
      <w:bookmarkEnd w:id="4"/>
      <w:r w:rsidR="00123F51">
        <w:tab/>
      </w:r>
    </w:p>
    <w:p w:rsidR="00685AA7" w:rsidRDefault="00123F51" w:rsidP="00E672DF">
      <w:pPr>
        <w:pStyle w:val="Ttulo1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</w:p>
    <w:p w:rsidR="00685AA7" w:rsidRPr="007E7A82" w:rsidRDefault="00685AA7">
      <w:pPr>
        <w:pStyle w:val="Ttulo2"/>
      </w:pPr>
      <w:bookmarkStart w:id="5" w:name="_Toc436203379"/>
      <w:bookmarkStart w:id="6" w:name="_Toc452813579"/>
      <w:bookmarkStart w:id="7" w:name="_Toc512930907"/>
      <w:bookmarkStart w:id="8" w:name="_Toc20715756"/>
      <w:r w:rsidRPr="007E7A82">
        <w:t>Problem Statement</w:t>
      </w:r>
      <w:bookmarkEnd w:id="5"/>
      <w:bookmarkEnd w:id="6"/>
      <w:bookmarkEnd w:id="7"/>
      <w:bookmarkEnd w:id="8"/>
    </w:p>
    <w:p w:rsidR="001634BC" w:rsidRPr="001634BC" w:rsidRDefault="001634BC" w:rsidP="001634BC">
      <w:pPr>
        <w:pStyle w:val="Corpodetexto"/>
        <w:ind w:left="0"/>
      </w:pPr>
      <w:r>
        <w:rPr>
          <w:rStyle w:val="hps"/>
          <w:rFonts w:ascii="Arial" w:hAnsi="Arial" w:cs="Arial"/>
          <w:color w:val="222222"/>
          <w:lang w:val="pt-PT"/>
        </w:rPr>
        <w:t>[</w:t>
      </w:r>
      <w:r>
        <w:rPr>
          <w:rFonts w:ascii="Arial" w:hAnsi="Arial" w:cs="Arial"/>
          <w:color w:val="222222"/>
          <w:lang w:val="pt-PT"/>
        </w:rPr>
        <w:t xml:space="preserve">Forneça uma descrição resumindo </w:t>
      </w:r>
      <w:r>
        <w:rPr>
          <w:rStyle w:val="hps"/>
          <w:rFonts w:ascii="Arial" w:hAnsi="Arial" w:cs="Arial"/>
          <w:color w:val="222222"/>
          <w:lang w:val="pt-PT"/>
        </w:rPr>
        <w:t>o problema a ser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resolvido pelo projeto</w:t>
      </w:r>
      <w:r>
        <w:rPr>
          <w:rFonts w:ascii="Arial" w:hAnsi="Arial" w:cs="Arial"/>
          <w:color w:val="222222"/>
          <w:lang w:val="pt-PT"/>
        </w:rPr>
        <w:t xml:space="preserve">. </w:t>
      </w:r>
      <w:r>
        <w:rPr>
          <w:rStyle w:val="hps"/>
          <w:rFonts w:ascii="Arial" w:hAnsi="Arial" w:cs="Arial"/>
          <w:color w:val="222222"/>
          <w:lang w:val="pt-PT"/>
        </w:rPr>
        <w:t>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seguinte formato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pode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usado</w:t>
      </w:r>
      <w:r>
        <w:rPr>
          <w:rFonts w:ascii="Arial" w:hAnsi="Arial" w:cs="Arial"/>
          <w:color w:val="222222"/>
          <w:lang w:val="pt-PT"/>
        </w:rPr>
        <w:t>:]</w:t>
      </w: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5670"/>
      </w:tblGrid>
      <w:tr w:rsidR="00685AA7" w:rsidTr="00712AD3">
        <w:tc>
          <w:tcPr>
            <w:tcW w:w="3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  <w:r w:rsidR="00CF4326">
              <w:t>(o problema é)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4C74B2" w:rsidP="00712AD3">
            <w:pPr>
              <w:pStyle w:val="InfoBlue"/>
            </w:pPr>
            <w:r w:rsidRPr="002B4499">
              <w:t>n</w:t>
            </w:r>
            <w:r>
              <w:t>ão</w:t>
            </w:r>
            <w:r w:rsidR="00875EA7">
              <w:t xml:space="preserve"> tem</w:t>
            </w:r>
            <w:r w:rsidR="00C64F1E" w:rsidRPr="002B4499">
              <w:t xml:space="preserve"> um </w:t>
            </w:r>
            <w:r w:rsidRPr="002B4499">
              <w:t>repositório</w:t>
            </w:r>
            <w:r w:rsidR="00875EA7">
              <w:t xml:space="preserve"> único</w:t>
            </w:r>
            <w:r w:rsidR="00C64F1E" w:rsidRPr="002B4499">
              <w:t xml:space="preserve"> para guard</w:t>
            </w:r>
            <w:r w:rsidR="00123F51" w:rsidRPr="002B4499">
              <w:t>a</w:t>
            </w:r>
            <w:r w:rsidR="00C64F1E" w:rsidRPr="002B4499">
              <w:t>r meus jogos</w:t>
            </w:r>
            <w:r w:rsidR="00875EA7">
              <w:t>, saves, etc,</w:t>
            </w:r>
            <w:r w:rsidR="00C64F1E" w:rsidRPr="002B4499">
              <w:t xml:space="preserve"> comprados pela internet</w:t>
            </w:r>
          </w:p>
        </w:tc>
      </w:tr>
      <w:tr w:rsidR="00685AA7" w:rsidTr="00712AD3">
        <w:tc>
          <w:tcPr>
            <w:tcW w:w="3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CF4326">
            <w:pPr>
              <w:pStyle w:val="Corpodetexto"/>
              <w:keepNext/>
              <w:ind w:left="72"/>
            </w:pPr>
            <w:r>
              <w:t>A</w:t>
            </w:r>
            <w:r w:rsidR="00685AA7">
              <w:t>ffects</w:t>
            </w:r>
            <w:r>
              <w:t>(afeta)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712AD3">
            <w:pPr>
              <w:pStyle w:val="InfoBlue"/>
            </w:pPr>
            <w:r w:rsidRPr="002B4499">
              <w:t>j</w:t>
            </w:r>
            <w:r w:rsidR="00C64F1E" w:rsidRPr="002B4499">
              <w:t>ogadores da plataforma PC</w:t>
            </w:r>
          </w:p>
        </w:tc>
      </w:tr>
      <w:tr w:rsidR="00685AA7" w:rsidTr="00712AD3">
        <w:tc>
          <w:tcPr>
            <w:tcW w:w="3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  <w:r w:rsidR="00CF4326">
              <w:t>(o impacto disto é)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712AD3">
            <w:pPr>
              <w:pStyle w:val="InfoBlue"/>
            </w:pPr>
            <w:r w:rsidRPr="002B4499">
              <w:t>p</w:t>
            </w:r>
            <w:r w:rsidR="00C64F1E" w:rsidRPr="002B4499">
              <w:t xml:space="preserve">ossibilidade de perda de serial do jogo, erro na </w:t>
            </w:r>
            <w:r w:rsidR="004C74B2" w:rsidRPr="002B4499">
              <w:t>conexão</w:t>
            </w:r>
            <w:r w:rsidR="00C64F1E" w:rsidRPr="002B4499">
              <w:t xml:space="preserve"> e espaço em disco</w:t>
            </w:r>
          </w:p>
        </w:tc>
      </w:tr>
      <w:tr w:rsidR="00685AA7" w:rsidTr="00712AD3">
        <w:tc>
          <w:tcPr>
            <w:tcW w:w="3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  <w:r w:rsidR="00CF4326">
              <w:t>(a solução é)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712AD3">
            <w:pPr>
              <w:pStyle w:val="InfoBlue"/>
            </w:pPr>
            <w:r w:rsidRPr="002B4499">
              <w:t>a</w:t>
            </w:r>
            <w:r w:rsidR="00C64F1E" w:rsidRPr="002B4499">
              <w:t>rmazenamento em servidores dos seriais, saves e dos jogos.</w:t>
            </w:r>
          </w:p>
        </w:tc>
      </w:tr>
    </w:tbl>
    <w:p w:rsidR="00685AA7" w:rsidRPr="007E7A82" w:rsidRDefault="00685AA7">
      <w:pPr>
        <w:pStyle w:val="Ttulo2"/>
      </w:pPr>
      <w:bookmarkStart w:id="9" w:name="_Toc425054392"/>
      <w:bookmarkStart w:id="10" w:name="_Toc422186485"/>
      <w:bookmarkStart w:id="11" w:name="_Toc436203380"/>
      <w:bookmarkStart w:id="12" w:name="_Toc452813580"/>
      <w:bookmarkStart w:id="13" w:name="_Toc512930908"/>
      <w:bookmarkStart w:id="14" w:name="_Toc20715757"/>
      <w:r w:rsidRPr="007E7A82">
        <w:t>Product Position Statement</w:t>
      </w:r>
      <w:bookmarkEnd w:id="9"/>
      <w:bookmarkEnd w:id="10"/>
      <w:bookmarkEnd w:id="11"/>
      <w:bookmarkEnd w:id="12"/>
      <w:bookmarkEnd w:id="13"/>
      <w:bookmarkEnd w:id="14"/>
    </w:p>
    <w:p w:rsidR="001634BC" w:rsidRPr="001634BC" w:rsidRDefault="001634BC" w:rsidP="001634BC">
      <w:pPr>
        <w:pStyle w:val="Corpodetexto"/>
        <w:ind w:left="0"/>
      </w:pPr>
      <w:r>
        <w:rPr>
          <w:rStyle w:val="hps"/>
          <w:rFonts w:ascii="Arial" w:hAnsi="Arial" w:cs="Arial"/>
          <w:color w:val="222222"/>
          <w:lang w:val="pt-PT"/>
        </w:rPr>
        <w:t>[Forneça uma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sentença geral resumindo</w:t>
      </w:r>
      <w:r>
        <w:rPr>
          <w:rFonts w:ascii="Arial" w:hAnsi="Arial" w:cs="Arial"/>
          <w:color w:val="222222"/>
          <w:lang w:val="pt-PT"/>
        </w:rPr>
        <w:t xml:space="preserve">, </w:t>
      </w:r>
      <w:r>
        <w:rPr>
          <w:rStyle w:val="hps"/>
          <w:rFonts w:ascii="Arial" w:hAnsi="Arial" w:cs="Arial"/>
          <w:color w:val="222222"/>
          <w:lang w:val="pt-PT"/>
        </w:rPr>
        <w:t>no nível mais alto</w:t>
      </w:r>
      <w:r>
        <w:rPr>
          <w:rFonts w:ascii="Arial" w:hAnsi="Arial" w:cs="Arial"/>
          <w:color w:val="222222"/>
          <w:lang w:val="pt-PT"/>
        </w:rPr>
        <w:t xml:space="preserve">, a posição exclusiva </w:t>
      </w:r>
      <w:r>
        <w:rPr>
          <w:rStyle w:val="hps"/>
          <w:rFonts w:ascii="Arial" w:hAnsi="Arial" w:cs="Arial"/>
          <w:color w:val="222222"/>
          <w:lang w:val="pt-PT"/>
        </w:rPr>
        <w:t>que o produto pretende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ocupar no mercado</w:t>
      </w:r>
      <w:r>
        <w:rPr>
          <w:rFonts w:ascii="Arial" w:hAnsi="Arial" w:cs="Arial"/>
          <w:color w:val="222222"/>
          <w:lang w:val="pt-PT"/>
        </w:rPr>
        <w:t xml:space="preserve">. </w:t>
      </w:r>
      <w:r>
        <w:rPr>
          <w:rStyle w:val="hps"/>
          <w:rFonts w:ascii="Arial" w:hAnsi="Arial" w:cs="Arial"/>
          <w:color w:val="222222"/>
          <w:lang w:val="pt-PT"/>
        </w:rPr>
        <w:t>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seguinte formato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pode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usado</w:t>
      </w:r>
      <w:r>
        <w:rPr>
          <w:rFonts w:ascii="Arial" w:hAnsi="Arial" w:cs="Arial"/>
          <w:color w:val="222222"/>
          <w:lang w:val="pt-PT"/>
        </w:rPr>
        <w:t>:]</w:t>
      </w: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6946"/>
      </w:tblGrid>
      <w:tr w:rsidR="00685AA7" w:rsidTr="00712A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  <w:r w:rsidR="00CF4326">
              <w:t>(para)</w:t>
            </w:r>
          </w:p>
        </w:tc>
        <w:tc>
          <w:tcPr>
            <w:tcW w:w="694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75EA7" w:rsidP="00712AD3">
            <w:pPr>
              <w:pStyle w:val="InfoBlue"/>
            </w:pPr>
            <w:r>
              <w:t>g</w:t>
            </w:r>
            <w:r w:rsidR="00C64F1E">
              <w:t>amers de plataforma PC</w:t>
            </w:r>
          </w:p>
        </w:tc>
      </w:tr>
      <w:tr w:rsidR="00685AA7" w:rsidTr="00712AD3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  <w:r w:rsidR="00CF4326">
              <w:t>(o qual)</w:t>
            </w:r>
          </w:p>
        </w:tc>
        <w:tc>
          <w:tcPr>
            <w:tcW w:w="69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75EA7" w:rsidP="00712AD3">
            <w:pPr>
              <w:pStyle w:val="InfoBlue"/>
            </w:pPr>
            <w:r>
              <w:t>o</w:t>
            </w:r>
            <w:r w:rsidR="00123F51">
              <w:t xml:space="preserve">nde possam ter em um </w:t>
            </w:r>
            <w:r w:rsidR="004C74B2">
              <w:t>único</w:t>
            </w:r>
            <w:r w:rsidR="00123F51">
              <w:t xml:space="preserve"> local todas as informações </w:t>
            </w:r>
            <w:r w:rsidR="004C74B2">
              <w:t>necessárias</w:t>
            </w:r>
            <w:r w:rsidR="00123F51">
              <w:t xml:space="preserve"> sobre seus jogos</w:t>
            </w:r>
          </w:p>
        </w:tc>
      </w:tr>
      <w:tr w:rsidR="00685AA7" w:rsidTr="00712AD3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856C0A">
            <w:pPr>
              <w:pStyle w:val="Corpodetexto"/>
              <w:keepNext/>
              <w:ind w:left="72"/>
            </w:pPr>
            <w:r>
              <w:t>The (</w:t>
            </w:r>
            <w:r w:rsidR="00E672DF">
              <w:rPr>
                <w:b/>
              </w:rPr>
              <w:t>Steam</w:t>
            </w:r>
            <w:r>
              <w:t>)</w:t>
            </w:r>
          </w:p>
        </w:tc>
        <w:tc>
          <w:tcPr>
            <w:tcW w:w="69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712AD3">
            <w:pPr>
              <w:pStyle w:val="InfoBlue"/>
            </w:pPr>
            <w:r>
              <w:t xml:space="preserve"> </w:t>
            </w:r>
            <w:r w:rsidR="0001141A">
              <w:t>é um sistema de</w:t>
            </w:r>
            <w:r w:rsidR="00856C0A">
              <w:t xml:space="preserve"> comércio de jogos </w:t>
            </w:r>
            <w:r w:rsidR="004C74B2">
              <w:t>eletrônicos</w:t>
            </w:r>
            <w:r w:rsidR="00123F51">
              <w:t xml:space="preserve"> </w:t>
            </w:r>
          </w:p>
        </w:tc>
      </w:tr>
      <w:tr w:rsidR="00685AA7" w:rsidTr="00712AD3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  <w:r w:rsidR="00177531">
              <w:t>(que)</w:t>
            </w:r>
          </w:p>
        </w:tc>
        <w:tc>
          <w:tcPr>
            <w:tcW w:w="69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712AD3">
            <w:pPr>
              <w:pStyle w:val="InfoBlue"/>
            </w:pPr>
            <w:r>
              <w:t>[statement of key benefit; that is, the compelling reason to buy]</w:t>
            </w:r>
          </w:p>
          <w:p w:rsidR="0080108D" w:rsidRPr="0080108D" w:rsidRDefault="0080108D" w:rsidP="0080108D">
            <w:pPr>
              <w:pStyle w:val="Corpodetexto"/>
              <w:ind w:left="0"/>
            </w:pPr>
            <w:r w:rsidRPr="0080108D">
              <w:t>[declaração de benefício-chave; isto é, a razão para comprar]</w:t>
            </w:r>
          </w:p>
        </w:tc>
      </w:tr>
      <w:tr w:rsidR="00685AA7" w:rsidTr="00712AD3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  <w:r w:rsidR="00177531">
              <w:t>(diferente do)</w:t>
            </w:r>
          </w:p>
        </w:tc>
        <w:tc>
          <w:tcPr>
            <w:tcW w:w="69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712AD3">
            <w:pPr>
              <w:pStyle w:val="InfoBlue"/>
            </w:pPr>
            <w:r>
              <w:t>[primary competitive alternative]</w:t>
            </w:r>
            <w:r w:rsidR="0080108D">
              <w:t xml:space="preserve"> </w:t>
            </w:r>
          </w:p>
          <w:p w:rsidR="00875EA7" w:rsidRDefault="00875EA7" w:rsidP="0080108D">
            <w:pPr>
              <w:pStyle w:val="Corpodetexto"/>
              <w:ind w:left="0"/>
            </w:pPr>
            <w:r>
              <w:t>Steam</w:t>
            </w:r>
          </w:p>
          <w:p w:rsidR="0080108D" w:rsidRPr="0080108D" w:rsidRDefault="0080108D" w:rsidP="0080108D">
            <w:pPr>
              <w:pStyle w:val="Corpodetexto"/>
              <w:ind w:left="0"/>
            </w:pPr>
            <w:r>
              <w:t xml:space="preserve"> </w:t>
            </w:r>
            <w:r w:rsidRPr="0080108D">
              <w:t>[principal alternativa da concorrência]</w:t>
            </w:r>
          </w:p>
        </w:tc>
      </w:tr>
      <w:tr w:rsidR="00685AA7" w:rsidTr="00712AD3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694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712AD3">
            <w:pPr>
              <w:pStyle w:val="InfoBlue"/>
            </w:pPr>
            <w:r>
              <w:t>[statement of primary differentiation]</w:t>
            </w:r>
          </w:p>
          <w:p w:rsidR="0080108D" w:rsidRPr="0080108D" w:rsidRDefault="00875EA7" w:rsidP="0080108D">
            <w:pPr>
              <w:pStyle w:val="Corpodetexto"/>
              <w:ind w:left="0"/>
            </w:pPr>
            <w:r w:rsidRPr="0080108D">
              <w:t xml:space="preserve"> </w:t>
            </w:r>
            <w:r w:rsidR="0080108D" w:rsidRPr="0080108D">
              <w:t>[indique a principal diferença]</w:t>
            </w:r>
          </w:p>
        </w:tc>
      </w:tr>
    </w:tbl>
    <w:p w:rsidR="001634BC" w:rsidRPr="001634BC" w:rsidRDefault="001634BC" w:rsidP="001634BC">
      <w:pPr>
        <w:pStyle w:val="Corpodetexto"/>
        <w:ind w:left="0"/>
      </w:pPr>
      <w:r>
        <w:rPr>
          <w:rStyle w:val="hps"/>
          <w:rFonts w:ascii="Arial" w:hAnsi="Arial" w:cs="Arial"/>
          <w:color w:val="222222"/>
          <w:lang w:val="pt-PT"/>
        </w:rPr>
        <w:t>[A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declaração de posição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do produto comunica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objetivo do aplicativo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 a importância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do projeto para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todo o pessoal envolvido</w:t>
      </w:r>
      <w:r>
        <w:rPr>
          <w:rFonts w:ascii="Arial" w:hAnsi="Arial" w:cs="Arial"/>
          <w:color w:val="222222"/>
          <w:lang w:val="pt-PT"/>
        </w:rPr>
        <w:t>.]</w:t>
      </w:r>
    </w:p>
    <w:p w:rsidR="00685AA7" w:rsidRDefault="00685AA7">
      <w:pPr>
        <w:pStyle w:val="Ttulo1"/>
      </w:pPr>
      <w:bookmarkStart w:id="15" w:name="_Toc447960005"/>
      <w:bookmarkStart w:id="16" w:name="_Toc452813581"/>
      <w:bookmarkStart w:id="17" w:name="_Toc512930909"/>
      <w:bookmarkStart w:id="18" w:name="_Toc20715758"/>
      <w:bookmarkStart w:id="19" w:name="_Toc436203381"/>
      <w:r>
        <w:t>Stakeholder Descriptions</w:t>
      </w:r>
      <w:bookmarkEnd w:id="15"/>
      <w:bookmarkEnd w:id="16"/>
      <w:bookmarkEnd w:id="17"/>
      <w:bookmarkEnd w:id="18"/>
    </w:p>
    <w:p w:rsidR="00685AA7" w:rsidRDefault="00685AA7">
      <w:pPr>
        <w:pStyle w:val="Ttulo2"/>
      </w:pPr>
      <w:r>
        <w:t>Stakeholder Summary</w:t>
      </w:r>
    </w:p>
    <w:p w:rsidR="00685AA7" w:rsidRDefault="00685AA7" w:rsidP="00712AD3">
      <w:pPr>
        <w:pStyle w:val="InfoBlue"/>
      </w:pPr>
    </w:p>
    <w:tbl>
      <w:tblPr>
        <w:tblW w:w="9640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2694"/>
        <w:gridCol w:w="5103"/>
      </w:tblGrid>
      <w:tr w:rsidR="00685AA7" w:rsidTr="00712AD3">
        <w:trPr>
          <w:tblHeader/>
        </w:trPr>
        <w:tc>
          <w:tcPr>
            <w:tcW w:w="1843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03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Tr="00712AD3">
        <w:tc>
          <w:tcPr>
            <w:tcW w:w="1843" w:type="dxa"/>
          </w:tcPr>
          <w:p w:rsidR="00685AA7" w:rsidRDefault="00123F51" w:rsidP="00712AD3">
            <w:pPr>
              <w:pStyle w:val="InfoBlue"/>
            </w:pPr>
            <w:r w:rsidRPr="00F16D28">
              <w:t>Gamers</w:t>
            </w:r>
          </w:p>
        </w:tc>
        <w:tc>
          <w:tcPr>
            <w:tcW w:w="2694" w:type="dxa"/>
          </w:tcPr>
          <w:p w:rsidR="00AA1027" w:rsidRPr="00AA1027" w:rsidRDefault="00AA1027" w:rsidP="00391087">
            <w:pPr>
              <w:pStyle w:val="Corpodetexto"/>
              <w:ind w:left="0"/>
            </w:pPr>
            <w:r w:rsidRPr="00AA1027">
              <w:t xml:space="preserve">[Descreva brevemente o </w:t>
            </w:r>
            <w:r w:rsidRPr="00AA1027">
              <w:lastRenderedPageBreak/>
              <w:t>envolvido.]</w:t>
            </w:r>
          </w:p>
          <w:p w:rsidR="00123F51" w:rsidRPr="00123F51" w:rsidRDefault="004C74B2" w:rsidP="000D4EEA">
            <w:pPr>
              <w:pStyle w:val="Corpodetexto"/>
              <w:ind w:left="0"/>
            </w:pPr>
            <w:r>
              <w:t>Usuário</w:t>
            </w:r>
            <w:r w:rsidR="00123F51">
              <w:t xml:space="preserve"> jovem, com </w:t>
            </w:r>
            <w:r>
              <w:t>experiência</w:t>
            </w:r>
            <w:r w:rsidR="00123F51">
              <w:t xml:space="preserve"> em acesso a internet e </w:t>
            </w:r>
            <w:r w:rsidR="000D4EEA">
              <w:t>SO.</w:t>
            </w:r>
          </w:p>
        </w:tc>
        <w:tc>
          <w:tcPr>
            <w:tcW w:w="5103" w:type="dxa"/>
          </w:tcPr>
          <w:p w:rsidR="00AA1027" w:rsidRPr="00AA1027" w:rsidRDefault="00AA1027" w:rsidP="00075352">
            <w:pPr>
              <w:pStyle w:val="Corpodetexto"/>
              <w:ind w:left="34"/>
            </w:pPr>
            <w:r>
              <w:lastRenderedPageBreak/>
              <w:t xml:space="preserve">[Resuma as principais responsabilidades das partes interessadas no que diz respeito ao sistema que está sendo </w:t>
            </w:r>
            <w:r>
              <w:lastRenderedPageBreak/>
              <w:t>desenvolvido; isto é, o seu interesse como envolvido. Por exemplo, essa parte interessada: garante que o sistema vai ser sustentável garante que haverá uma demanda de mercado para as características do produto monitora o andamento do projeto aprova financiamento e assim por diante]</w:t>
            </w:r>
          </w:p>
        </w:tc>
      </w:tr>
      <w:tr w:rsidR="00856C0A" w:rsidTr="00712AD3">
        <w:tc>
          <w:tcPr>
            <w:tcW w:w="1843" w:type="dxa"/>
          </w:tcPr>
          <w:p w:rsidR="00856C0A" w:rsidRDefault="00712AD3" w:rsidP="00712AD3">
            <w:pPr>
              <w:pStyle w:val="InfoBlue"/>
            </w:pPr>
            <w:r w:rsidRPr="00712AD3">
              <w:lastRenderedPageBreak/>
              <w:t>Desenvolvedores dos Jogos</w:t>
            </w:r>
          </w:p>
        </w:tc>
        <w:tc>
          <w:tcPr>
            <w:tcW w:w="2694" w:type="dxa"/>
          </w:tcPr>
          <w:p w:rsidR="00856C0A" w:rsidRDefault="00856C0A" w:rsidP="00712AD3">
            <w:pPr>
              <w:pStyle w:val="InfoBlue"/>
            </w:pPr>
          </w:p>
        </w:tc>
        <w:tc>
          <w:tcPr>
            <w:tcW w:w="5103" w:type="dxa"/>
          </w:tcPr>
          <w:p w:rsidR="00856C0A" w:rsidRDefault="00856C0A" w:rsidP="00712AD3">
            <w:pPr>
              <w:pStyle w:val="InfoBlue"/>
            </w:pPr>
          </w:p>
        </w:tc>
      </w:tr>
      <w:tr w:rsidR="00856C0A" w:rsidTr="00712AD3">
        <w:tc>
          <w:tcPr>
            <w:tcW w:w="1843" w:type="dxa"/>
          </w:tcPr>
          <w:p w:rsidR="00856C0A" w:rsidRPr="00F16D28" w:rsidRDefault="00856C0A" w:rsidP="00712AD3">
            <w:pPr>
              <w:pStyle w:val="InfoBlue"/>
            </w:pPr>
            <w:r w:rsidRPr="00F16D28">
              <w:t>Avaliador: Prof.Mangan</w:t>
            </w:r>
          </w:p>
        </w:tc>
        <w:tc>
          <w:tcPr>
            <w:tcW w:w="2694" w:type="dxa"/>
          </w:tcPr>
          <w:p w:rsidR="00856C0A" w:rsidRDefault="00856C0A" w:rsidP="00712AD3">
            <w:pPr>
              <w:pStyle w:val="InfoBlue"/>
            </w:pPr>
          </w:p>
        </w:tc>
        <w:tc>
          <w:tcPr>
            <w:tcW w:w="5103" w:type="dxa"/>
          </w:tcPr>
          <w:p w:rsidR="00856C0A" w:rsidRDefault="00856C0A" w:rsidP="00712AD3">
            <w:pPr>
              <w:pStyle w:val="InfoBlue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0" w:name="_Toc425054386"/>
      <w:bookmarkStart w:id="21" w:name="_Toc342757864"/>
      <w:bookmarkStart w:id="22" w:name="_Toc346297773"/>
      <w:bookmarkStart w:id="23" w:name="_Toc422186479"/>
      <w:bookmarkStart w:id="24" w:name="_Toc436203384"/>
      <w:bookmarkStart w:id="25" w:name="_Toc452813585"/>
      <w:bookmarkStart w:id="26" w:name="_Toc512930912"/>
      <w:bookmarkStart w:id="27" w:name="_Toc20715759"/>
      <w:r>
        <w:t>User Environment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4C74B2">
        <w:t xml:space="preserve"> </w:t>
      </w:r>
      <w:r w:rsidR="00177531">
        <w:t xml:space="preserve">(como o </w:t>
      </w:r>
      <w:r w:rsidR="004C74B2">
        <w:t>usuário</w:t>
      </w:r>
      <w:r w:rsidR="00177531">
        <w:t xml:space="preserve"> vai utilizar)</w:t>
      </w:r>
    </w:p>
    <w:p w:rsidR="00075352" w:rsidRDefault="00075352" w:rsidP="00D8265A">
      <w:pPr>
        <w:pStyle w:val="Corpodetexto"/>
        <w:ind w:left="0"/>
        <w:contextualSpacing/>
      </w:pPr>
      <w:r>
        <w:t xml:space="preserve">[Detalhe do ambiente de trabalho do usuário-alvo. Aqui estão algumas sugestões: </w:t>
      </w:r>
    </w:p>
    <w:p w:rsidR="00075352" w:rsidRDefault="00075352" w:rsidP="00D8265A">
      <w:pPr>
        <w:pStyle w:val="Corpodetexto"/>
        <w:ind w:left="0"/>
        <w:contextualSpacing/>
      </w:pPr>
      <w:r>
        <w:t xml:space="preserve">Número de pessoas envolvidas na execução da tarefa? Isso está mudando? </w:t>
      </w:r>
    </w:p>
    <w:p w:rsidR="00075352" w:rsidRDefault="00075352" w:rsidP="00D8265A">
      <w:pPr>
        <w:pStyle w:val="Corpodetexto"/>
        <w:ind w:left="0"/>
        <w:contextualSpacing/>
      </w:pPr>
      <w:r>
        <w:t xml:space="preserve">Quanto tempo dura um ciclo de tarefa? Quantidade de tempo gasto em cada atividade? Isso está mudando? </w:t>
      </w:r>
    </w:p>
    <w:p w:rsidR="00075352" w:rsidRDefault="00075352" w:rsidP="00D8265A">
      <w:pPr>
        <w:pStyle w:val="Corpodetexto"/>
        <w:ind w:left="0"/>
        <w:contextualSpacing/>
      </w:pPr>
      <w:r>
        <w:t xml:space="preserve">Quaisquer restrições ambientais exclusivas: móvel, ao ar livre, durante o </w:t>
      </w:r>
      <w:r w:rsidR="004C74B2">
        <w:t>voo</w:t>
      </w:r>
      <w:r>
        <w:t xml:space="preserve">, e assim por diante? </w:t>
      </w:r>
    </w:p>
    <w:p w:rsidR="00075352" w:rsidRDefault="00075352" w:rsidP="00D8265A">
      <w:pPr>
        <w:pStyle w:val="Corpodetexto"/>
        <w:ind w:left="0"/>
        <w:contextualSpacing/>
      </w:pPr>
      <w:r>
        <w:t xml:space="preserve">Quais plataformas sistema estão em uso hoje em dia? Plataformas futuras? </w:t>
      </w:r>
    </w:p>
    <w:p w:rsidR="00075352" w:rsidRDefault="00075352" w:rsidP="00D8265A">
      <w:pPr>
        <w:pStyle w:val="Corpodetexto"/>
        <w:ind w:left="0"/>
        <w:contextualSpacing/>
      </w:pPr>
      <w:r>
        <w:t xml:space="preserve">Que outros aplicativos estão em uso? A sua aplicação precisa integrar com eles? </w:t>
      </w:r>
    </w:p>
    <w:p w:rsidR="00075352" w:rsidRPr="00075352" w:rsidRDefault="00075352" w:rsidP="00D8265A">
      <w:pPr>
        <w:pStyle w:val="Corpodetexto"/>
        <w:ind w:left="0"/>
        <w:contextualSpacing/>
      </w:pPr>
      <w:r>
        <w:t>Este é o lugar onde extratos do modelo de negócios poderiam ser incluídos para descrever a tarefa e os papéis envolvidos, e assim por diante.]</w:t>
      </w:r>
    </w:p>
    <w:p w:rsidR="00685AA7" w:rsidRDefault="00685AA7">
      <w:pPr>
        <w:pStyle w:val="Ttulo1"/>
      </w:pPr>
      <w:bookmarkStart w:id="28" w:name="_Toc436203387"/>
      <w:bookmarkStart w:id="29" w:name="_Toc452813590"/>
      <w:bookmarkStart w:id="30" w:name="_Toc512930915"/>
      <w:bookmarkStart w:id="31" w:name="_Toc20715760"/>
      <w:bookmarkEnd w:id="19"/>
      <w:r>
        <w:t>Product Overview</w:t>
      </w:r>
      <w:bookmarkEnd w:id="28"/>
      <w:bookmarkEnd w:id="29"/>
      <w:bookmarkEnd w:id="30"/>
      <w:bookmarkEnd w:id="31"/>
    </w:p>
    <w:p w:rsidR="00685AA7" w:rsidRDefault="00685AA7">
      <w:pPr>
        <w:pStyle w:val="Ttulo2"/>
      </w:pPr>
      <w:bookmarkStart w:id="32" w:name="_Toc452813588"/>
      <w:bookmarkStart w:id="33" w:name="_Toc512930913"/>
      <w:bookmarkStart w:id="34" w:name="_Toc20715763"/>
      <w:r>
        <w:t>Needs</w:t>
      </w:r>
      <w:bookmarkEnd w:id="32"/>
      <w:bookmarkEnd w:id="33"/>
      <w:r>
        <w:t xml:space="preserve"> and Features</w:t>
      </w:r>
      <w:bookmarkEnd w:id="34"/>
      <w:r w:rsidR="00177531">
        <w:t xml:space="preserve"> (</w:t>
      </w:r>
      <w:r w:rsidR="004C74B2">
        <w:t>necessidades</w:t>
      </w:r>
      <w:r w:rsidR="00177531">
        <w:t xml:space="preserve"> e desejos)</w:t>
      </w:r>
    </w:p>
    <w:p w:rsidR="00075352" w:rsidRPr="00075352" w:rsidRDefault="00075352" w:rsidP="00075352">
      <w:pPr>
        <w:pStyle w:val="Corpodetexto"/>
        <w:ind w:left="0"/>
      </w:pPr>
      <w:r w:rsidRPr="00075352">
        <w:t>[Evite design. Mantenha as descrições dos recursos em um nível geral. Concentre-se em capacidades necessárias e por que (não fazer) que devem ser implementadas. Capture a prioridade das partes interessadas e lançamento previsto para cada recurso.]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3918"/>
      </w:tblGrid>
      <w:tr w:rsidR="00685AA7" w:rsidTr="00712AD3">
        <w:tc>
          <w:tcPr>
            <w:tcW w:w="3085" w:type="dxa"/>
          </w:tcPr>
          <w:p w:rsidR="00685AA7" w:rsidRDefault="00685AA7" w:rsidP="004C74B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  <w:r w:rsidR="0001141A">
              <w:rPr>
                <w:b/>
                <w:bCs/>
              </w:rPr>
              <w:t xml:space="preserve"> </w:t>
            </w:r>
            <w:r w:rsidR="00F07FC7">
              <w:rPr>
                <w:b/>
                <w:bCs/>
              </w:rPr>
              <w:t>(necessidades)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  <w:r w:rsidR="0001141A">
              <w:rPr>
                <w:b/>
                <w:bCs/>
              </w:rPr>
              <w:t xml:space="preserve"> </w:t>
            </w:r>
            <w:r w:rsidR="00F07FC7">
              <w:rPr>
                <w:b/>
                <w:bCs/>
              </w:rPr>
              <w:t>(carac)</w:t>
            </w:r>
          </w:p>
        </w:tc>
        <w:tc>
          <w:tcPr>
            <w:tcW w:w="39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  <w:r w:rsidR="0001141A">
              <w:rPr>
                <w:b/>
                <w:bCs/>
              </w:rPr>
              <w:t xml:space="preserve"> </w:t>
            </w:r>
            <w:r w:rsidR="00F07FC7">
              <w:rPr>
                <w:b/>
                <w:bCs/>
              </w:rPr>
              <w:t>(planej prioridade)</w:t>
            </w:r>
          </w:p>
        </w:tc>
      </w:tr>
      <w:tr w:rsidR="00685AA7" w:rsidTr="00712AD3">
        <w:tc>
          <w:tcPr>
            <w:tcW w:w="3085" w:type="dxa"/>
          </w:tcPr>
          <w:p w:rsidR="00685AA7" w:rsidRDefault="007E7A82">
            <w:pPr>
              <w:pStyle w:val="Corpodetexto"/>
              <w:ind w:left="0"/>
            </w:pPr>
            <w:r>
              <w:t>Backup de saves</w:t>
            </w:r>
          </w:p>
        </w:tc>
        <w:tc>
          <w:tcPr>
            <w:tcW w:w="992" w:type="dxa"/>
          </w:tcPr>
          <w:p w:rsidR="00685AA7" w:rsidRDefault="007E7A8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3918" w:type="dxa"/>
          </w:tcPr>
          <w:p w:rsidR="00685AA7" w:rsidRDefault="007E7A82">
            <w:pPr>
              <w:pStyle w:val="Corpodetexto"/>
              <w:ind w:left="0"/>
            </w:pPr>
            <w:r>
              <w:t>0.1</w:t>
            </w:r>
          </w:p>
        </w:tc>
      </w:tr>
      <w:tr w:rsidR="00F07FC7" w:rsidTr="00712AD3">
        <w:tc>
          <w:tcPr>
            <w:tcW w:w="3085" w:type="dxa"/>
          </w:tcPr>
          <w:p w:rsidR="00F07FC7" w:rsidRDefault="007E7A82">
            <w:pPr>
              <w:pStyle w:val="Corpodetexto"/>
              <w:ind w:left="0"/>
            </w:pPr>
            <w:r>
              <w:t>Atualização de versões</w:t>
            </w:r>
            <w:r w:rsidR="00712AD3">
              <w:t xml:space="preserve"> dos jogos</w:t>
            </w:r>
          </w:p>
        </w:tc>
        <w:tc>
          <w:tcPr>
            <w:tcW w:w="992" w:type="dxa"/>
          </w:tcPr>
          <w:p w:rsidR="00F07FC7" w:rsidRDefault="007E7A82" w:rsidP="007E7A8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611" w:type="dxa"/>
          </w:tcPr>
          <w:p w:rsidR="00F07FC7" w:rsidRDefault="00F07FC7">
            <w:pPr>
              <w:pStyle w:val="Corpodetexto"/>
              <w:ind w:left="0"/>
            </w:pPr>
          </w:p>
        </w:tc>
        <w:tc>
          <w:tcPr>
            <w:tcW w:w="3918" w:type="dxa"/>
          </w:tcPr>
          <w:p w:rsidR="00F07FC7" w:rsidRDefault="007E7A82">
            <w:pPr>
              <w:pStyle w:val="Corpodetexto"/>
              <w:ind w:left="0"/>
            </w:pPr>
            <w:r>
              <w:t>0.3</w:t>
            </w:r>
          </w:p>
        </w:tc>
      </w:tr>
      <w:tr w:rsidR="00F07FC7" w:rsidTr="00712AD3">
        <w:tc>
          <w:tcPr>
            <w:tcW w:w="3085" w:type="dxa"/>
          </w:tcPr>
          <w:p w:rsidR="00F07FC7" w:rsidRDefault="0001141A">
            <w:pPr>
              <w:pStyle w:val="Corpodetexto"/>
              <w:ind w:left="0"/>
            </w:pPr>
            <w:r>
              <w:t>Segurança e Privacidade</w:t>
            </w:r>
          </w:p>
        </w:tc>
        <w:tc>
          <w:tcPr>
            <w:tcW w:w="992" w:type="dxa"/>
          </w:tcPr>
          <w:p w:rsidR="00F07FC7" w:rsidRDefault="00E3430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F07FC7" w:rsidRDefault="0001141A">
            <w:pPr>
              <w:pStyle w:val="Corpodetexto"/>
              <w:ind w:left="0"/>
            </w:pPr>
            <w:r>
              <w:t>Criptografia</w:t>
            </w:r>
          </w:p>
        </w:tc>
        <w:tc>
          <w:tcPr>
            <w:tcW w:w="3918" w:type="dxa"/>
          </w:tcPr>
          <w:p w:rsidR="00F07FC7" w:rsidRDefault="00E34302">
            <w:pPr>
              <w:pStyle w:val="Corpodetexto"/>
              <w:ind w:left="0"/>
            </w:pPr>
            <w:r>
              <w:t>0.2</w:t>
            </w:r>
          </w:p>
        </w:tc>
      </w:tr>
    </w:tbl>
    <w:p w:rsidR="00685AA7" w:rsidRDefault="00685AA7">
      <w:pPr>
        <w:pStyle w:val="Corpodetexto"/>
      </w:pPr>
    </w:p>
    <w:p w:rsidR="00685AA7" w:rsidRDefault="00685AA7" w:rsidP="00FA56B7">
      <w:pPr>
        <w:pStyle w:val="Ttulo1"/>
      </w:pPr>
      <w:bookmarkStart w:id="35" w:name="_Toc436203408"/>
      <w:bookmarkStart w:id="36" w:name="_Toc452813602"/>
      <w:bookmarkStart w:id="37" w:name="_Toc512930919"/>
      <w:bookmarkStart w:id="38" w:name="_Toc20715765"/>
      <w:r>
        <w:t>Other Product Requirements</w:t>
      </w:r>
      <w:bookmarkEnd w:id="35"/>
      <w:bookmarkEnd w:id="36"/>
      <w:bookmarkEnd w:id="37"/>
      <w:bookmarkEnd w:id="38"/>
      <w:r w:rsidR="00FA56B7">
        <w:t>(</w:t>
      </w:r>
      <w:r w:rsidR="00FA56B7" w:rsidRPr="00FA56B7">
        <w:t>Outros Requisitos do Produto</w:t>
      </w:r>
      <w:r w:rsidR="00FA56B7">
        <w:t>)</w:t>
      </w:r>
    </w:p>
    <w:p w:rsidR="00075352" w:rsidRDefault="004C74B2" w:rsidP="00075352">
      <w:pPr>
        <w:pStyle w:val="Corpodetexto"/>
        <w:ind w:left="0"/>
      </w:pPr>
      <w:r>
        <w:t>[ Em um nível alto , liste padrões aplicáveis ​​, hardware ou requisitos de plataforma ; os requisitos de desempenho ; e requisitos ambientais. ( Em um Nível Superior , liste Padrões aplicáveis ​​, hardware UO Requisitos de Plataforma, Requisitos de desempenho e OS Requisitos Ambientais ).</w:t>
      </w:r>
    </w:p>
    <w:p w:rsidR="00075352" w:rsidRDefault="00075352" w:rsidP="00075352">
      <w:pPr>
        <w:pStyle w:val="Corpodetexto"/>
        <w:ind w:left="0"/>
      </w:pPr>
      <w:r>
        <w:t>Definir os intervalos de qualidade para desempenho , robustez , tolerância a falhas , usabilidade e características semelhantes que não são capturadas no Conjunto de Recursos . ( Definir OS Intervalos de Qualidade parágrafo desempenho , robustez , Tolerância a falhas , Usabilidade e Características semelhantes Opaco Localidade: Não São capturadas não Conjunto de Recursos . )</w:t>
      </w:r>
    </w:p>
    <w:p w:rsidR="00075352" w:rsidRDefault="00075352" w:rsidP="00075352">
      <w:pPr>
        <w:pStyle w:val="Corpodetexto"/>
        <w:ind w:left="0"/>
      </w:pPr>
      <w:r>
        <w:lastRenderedPageBreak/>
        <w:t xml:space="preserve">Observe quaisquer restrições de design , restrições externas , suposições ou outras dependências que , se alterados, irá alterar o documento Visão. Por exemplo, uma hipótese pode afirmar que um sistema operacional específico estará disponível para o hardware designado para o produto de software. Se o sistema operacional não estiver disponível, o documento Visão terá de mudar . ( Observe quaisquer restrições de design, restrições externas , suposições OU OUTRAS </w:t>
      </w:r>
      <w:r w:rsidR="004C74B2">
        <w:t>dependências</w:t>
      </w:r>
      <w:r>
        <w:t xml:space="preserve"> Que, se ALTERADOS , Ira Change o Documento Visão. Por Exemplo , Uma hipótese PODE AFIRMAR Que hum Sistema Operacional Específico </w:t>
      </w:r>
      <w:r w:rsidR="004C74B2">
        <w:t>estará</w:t>
      </w:r>
      <w:r>
        <w:t xml:space="preserve"> </w:t>
      </w:r>
      <w:r w:rsidR="004C74B2">
        <w:t>Disponível</w:t>
      </w:r>
      <w:r>
        <w:t xml:space="preserve"> para o hardware Designado Para O PRODUTO de software. Se o Sistema Operacional estiver available Localidade: Não , o Documento Visão </w:t>
      </w:r>
      <w:r w:rsidR="004C74B2">
        <w:t>terá</w:t>
      </w:r>
      <w:r>
        <w:t xml:space="preserve"> de se mudar . )</w:t>
      </w:r>
    </w:p>
    <w:p w:rsidR="00075352" w:rsidRDefault="00075352" w:rsidP="00075352">
      <w:pPr>
        <w:pStyle w:val="Corpodetexto"/>
        <w:ind w:left="0"/>
      </w:pPr>
      <w:r>
        <w:t xml:space="preserve">Defina todos os requisitos de documentação específicos, incluindo manuais de usuário, ajuda on-line , instalação, rotulagem e requisitos de embalagem. ( </w:t>
      </w:r>
      <w:r w:rsidR="004C74B2">
        <w:t>Defina</w:t>
      </w:r>
      <w:r>
        <w:t xml:space="preserve"> de Todos os Requisitos de Documentação ESPECÍFICOS , </w:t>
      </w:r>
      <w:r w:rsidR="004C74B2">
        <w:t>incluindo</w:t>
      </w:r>
      <w:r>
        <w:t xml:space="preserve"> Manuais de </w:t>
      </w:r>
      <w:r w:rsidR="004C74B2">
        <w:t>Usuário</w:t>
      </w:r>
      <w:r>
        <w:t xml:space="preserve"> , Ajuda on-line, Instalação , Rotulagem e Embalagem de Requisitos ).</w:t>
      </w:r>
    </w:p>
    <w:p w:rsidR="00075352" w:rsidRPr="00075352" w:rsidRDefault="00075352" w:rsidP="00075352">
      <w:pPr>
        <w:pStyle w:val="Corpodetexto"/>
        <w:ind w:left="0"/>
      </w:pPr>
      <w:r>
        <w:t xml:space="preserve">Definir a prioridade desses outros requisitos do produto. Inclua, se </w:t>
      </w:r>
      <w:r w:rsidR="004C74B2">
        <w:t>forem</w:t>
      </w:r>
      <w:r>
        <w:t xml:space="preserve"> útil, atributos como estabilidade , benefício , esforço e risco 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1701"/>
        <w:gridCol w:w="3544"/>
      </w:tblGrid>
      <w:tr w:rsidR="002B4085" w:rsidTr="00712AD3">
        <w:tc>
          <w:tcPr>
            <w:tcW w:w="4361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701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54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F07FC7" w:rsidTr="00712AD3">
        <w:tc>
          <w:tcPr>
            <w:tcW w:w="4361" w:type="dxa"/>
          </w:tcPr>
          <w:p w:rsidR="00F07FC7" w:rsidRDefault="00411476" w:rsidP="00685AA7">
            <w:pPr>
              <w:pStyle w:val="Corpodetexto"/>
              <w:ind w:left="0"/>
            </w:pPr>
            <w:r>
              <w:t>Sistema Windows</w:t>
            </w:r>
          </w:p>
        </w:tc>
        <w:tc>
          <w:tcPr>
            <w:tcW w:w="1701" w:type="dxa"/>
          </w:tcPr>
          <w:p w:rsidR="00F07FC7" w:rsidRDefault="00411476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544" w:type="dxa"/>
          </w:tcPr>
          <w:p w:rsidR="00F07FC7" w:rsidRDefault="00712AD3" w:rsidP="00685AA7">
            <w:pPr>
              <w:pStyle w:val="Corpodetexto"/>
              <w:ind w:left="0"/>
            </w:pPr>
            <w:r>
              <w:t>1</w:t>
            </w:r>
            <w:r w:rsidR="00411476">
              <w:t>.1</w:t>
            </w:r>
          </w:p>
        </w:tc>
      </w:tr>
      <w:tr w:rsidR="00F07FC7" w:rsidTr="00712AD3">
        <w:tc>
          <w:tcPr>
            <w:tcW w:w="4361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1701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3544" w:type="dxa"/>
          </w:tcPr>
          <w:p w:rsidR="00F07FC7" w:rsidRDefault="00F07FC7" w:rsidP="00685AA7">
            <w:pPr>
              <w:pStyle w:val="Corpodetexto"/>
              <w:ind w:left="0"/>
            </w:pPr>
          </w:p>
        </w:tc>
      </w:tr>
      <w:tr w:rsidR="00F07FC7" w:rsidTr="00712AD3">
        <w:tc>
          <w:tcPr>
            <w:tcW w:w="4361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1701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3544" w:type="dxa"/>
          </w:tcPr>
          <w:p w:rsidR="00F07FC7" w:rsidRDefault="00F07FC7" w:rsidP="00685AA7">
            <w:pPr>
              <w:pStyle w:val="Corpodetexto"/>
              <w:ind w:left="0"/>
            </w:pPr>
          </w:p>
        </w:tc>
      </w:tr>
      <w:tr w:rsidR="002B4085" w:rsidTr="00712AD3">
        <w:tc>
          <w:tcPr>
            <w:tcW w:w="4361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701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3544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391087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501" w:rsidRDefault="00313501">
      <w:pPr>
        <w:spacing w:line="240" w:lineRule="auto"/>
      </w:pPr>
      <w:r>
        <w:separator/>
      </w:r>
    </w:p>
  </w:endnote>
  <w:endnote w:type="continuationSeparator" w:id="0">
    <w:p w:rsidR="00313501" w:rsidRDefault="00313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7E7A82">
          <w:pPr>
            <w:ind w:right="360"/>
          </w:pPr>
          <w:r>
            <w:t>Confidenc</w:t>
          </w:r>
          <w:r w:rsidR="00685AA7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4A31F3">
          <w:pPr>
            <w:jc w:val="center"/>
          </w:pPr>
          <w:r>
            <w:sym w:font="Symbol" w:char="F0D3"/>
          </w:r>
          <w:r w:rsidR="004C74B2">
            <w:t>SENAC</w:t>
          </w:r>
          <w:r w:rsidR="007E7A82">
            <w:t xml:space="preserve"> -</w:t>
          </w:r>
          <w:r w:rsidR="004A31F3">
            <w:t xml:space="preserve"> RS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004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8004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501" w:rsidRDefault="00313501">
      <w:pPr>
        <w:spacing w:line="240" w:lineRule="auto"/>
      </w:pPr>
      <w:r>
        <w:separator/>
      </w:r>
    </w:p>
  </w:footnote>
  <w:footnote w:type="continuationSeparator" w:id="0">
    <w:p w:rsidR="00313501" w:rsidRDefault="00313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4F6825" w:rsidRPr="00685723" w:rsidRDefault="00685723" w:rsidP="007E4FC1">
          <w:pPr>
            <w:rPr>
              <w:b/>
            </w:rPr>
          </w:pPr>
          <w:r>
            <w:rPr>
              <w:b/>
            </w:rPr>
            <w:t xml:space="preserve">Projeto </w:t>
          </w:r>
          <w:r w:rsidR="004F6825">
            <w:rPr>
              <w:b/>
            </w:rPr>
            <w:t>GamesCloud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F6825">
          <w:fldSimple w:instr=" TITLE  \* MERGEFORMAT ">
            <w:r w:rsidR="000D4EEA">
              <w:t>Vision</w:t>
            </w:r>
          </w:fldSimple>
        </w:p>
      </w:tc>
      <w:tc>
        <w:tcPr>
          <w:tcW w:w="3179" w:type="dxa"/>
        </w:tcPr>
        <w:p w:rsidR="00685AA7" w:rsidRDefault="00685AA7" w:rsidP="007E7A82">
          <w:r>
            <w:t xml:space="preserve">  </w:t>
          </w:r>
          <w:r w:rsidR="007E7A82">
            <w:t xml:space="preserve">Data: </w:t>
          </w:r>
          <w:r w:rsidR="004A31F3">
            <w:t>04/04/2014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01"/>
    <w:rsid w:val="0001141A"/>
    <w:rsid w:val="00075352"/>
    <w:rsid w:val="000D4EEA"/>
    <w:rsid w:val="00123F51"/>
    <w:rsid w:val="001634BC"/>
    <w:rsid w:val="00177531"/>
    <w:rsid w:val="0019590E"/>
    <w:rsid w:val="002B4085"/>
    <w:rsid w:val="002B4499"/>
    <w:rsid w:val="00313501"/>
    <w:rsid w:val="00375A4A"/>
    <w:rsid w:val="00391087"/>
    <w:rsid w:val="003B2EB8"/>
    <w:rsid w:val="00411476"/>
    <w:rsid w:val="004A31F3"/>
    <w:rsid w:val="004C74B2"/>
    <w:rsid w:val="004F6825"/>
    <w:rsid w:val="005041D5"/>
    <w:rsid w:val="0052614A"/>
    <w:rsid w:val="005E7354"/>
    <w:rsid w:val="00685723"/>
    <w:rsid w:val="00685AA7"/>
    <w:rsid w:val="006D1DE4"/>
    <w:rsid w:val="006F113E"/>
    <w:rsid w:val="00712AD3"/>
    <w:rsid w:val="007E4FC1"/>
    <w:rsid w:val="007E7A82"/>
    <w:rsid w:val="0080108D"/>
    <w:rsid w:val="00816C1B"/>
    <w:rsid w:val="00856C0A"/>
    <w:rsid w:val="00875EA7"/>
    <w:rsid w:val="00946E58"/>
    <w:rsid w:val="00AA1027"/>
    <w:rsid w:val="00AE4979"/>
    <w:rsid w:val="00B80042"/>
    <w:rsid w:val="00BF5DC2"/>
    <w:rsid w:val="00C64F1E"/>
    <w:rsid w:val="00CF4326"/>
    <w:rsid w:val="00D8265A"/>
    <w:rsid w:val="00E34302"/>
    <w:rsid w:val="00E50B09"/>
    <w:rsid w:val="00E672DF"/>
    <w:rsid w:val="00E84A82"/>
    <w:rsid w:val="00EF028B"/>
    <w:rsid w:val="00F07FC7"/>
    <w:rsid w:val="00F16D28"/>
    <w:rsid w:val="00FA56B7"/>
    <w:rsid w:val="00FB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12AD3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163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12AD3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16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20116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CD56-42D3-4EC4-8060-692594A2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27</TotalTime>
  <Pages>3</Pages>
  <Words>790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6</cp:revision>
  <cp:lastPrinted>2001-03-15T17:26:00Z</cp:lastPrinted>
  <dcterms:created xsi:type="dcterms:W3CDTF">2014-05-02T13:53:00Z</dcterms:created>
  <dcterms:modified xsi:type="dcterms:W3CDTF">2014-05-02T14:20:00Z</dcterms:modified>
</cp:coreProperties>
</file>